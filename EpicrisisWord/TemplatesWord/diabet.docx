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41" w:rsidRPr="00AC7741" w:rsidRDefault="00F61893" w:rsidP="00AC7741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20"/>
          <w:lang w:val="en-US" w:eastAsia="ru-RU"/>
        </w:rPr>
      </w:pPr>
      <w:bookmarkStart w:id="0" w:name="full_name"/>
      <w:r w:rsidRPr="00F61893">
        <w:rPr>
          <w:rFonts w:ascii="Times New Roman" w:eastAsia="Times New Roman" w:hAnsi="Times New Roman" w:cs="Times New Roman"/>
          <w:b/>
          <w:color w:val="000000"/>
          <w:sz w:val="30"/>
          <w:szCs w:val="20"/>
          <w:lang w:val="en-US" w:eastAsia="ru-RU"/>
        </w:rPr>
        <w:t>{</w:t>
      </w:r>
      <w:proofErr w:type="gramStart"/>
      <w:r w:rsidRPr="00F61893">
        <w:rPr>
          <w:rFonts w:ascii="Times New Roman" w:eastAsia="Times New Roman" w:hAnsi="Times New Roman" w:cs="Times New Roman"/>
          <w:b/>
          <w:color w:val="000000"/>
          <w:sz w:val="30"/>
          <w:szCs w:val="20"/>
          <w:lang w:val="en-US" w:eastAsia="ru-RU"/>
        </w:rPr>
        <w:t xml:space="preserve">{ </w:t>
      </w:r>
      <w:proofErr w:type="spellStart"/>
      <w:r w:rsidRPr="00F61893">
        <w:rPr>
          <w:rFonts w:ascii="Times New Roman" w:eastAsia="Times New Roman" w:hAnsi="Times New Roman" w:cs="Times New Roman"/>
          <w:b/>
          <w:color w:val="000000"/>
          <w:sz w:val="30"/>
          <w:szCs w:val="20"/>
          <w:lang w:val="en-US" w:eastAsia="ru-RU"/>
        </w:rPr>
        <w:t>full</w:t>
      </w:r>
      <w:proofErr w:type="gramEnd"/>
      <w:r w:rsidRPr="00F61893">
        <w:rPr>
          <w:rFonts w:ascii="Times New Roman" w:eastAsia="Times New Roman" w:hAnsi="Times New Roman" w:cs="Times New Roman"/>
          <w:b/>
          <w:color w:val="000000"/>
          <w:sz w:val="30"/>
          <w:szCs w:val="20"/>
          <w:lang w:val="en-US" w:eastAsia="ru-RU"/>
        </w:rPr>
        <w:t>_name</w:t>
      </w:r>
      <w:proofErr w:type="spellEnd"/>
      <w:r w:rsidRPr="00F61893">
        <w:rPr>
          <w:rFonts w:ascii="Times New Roman" w:eastAsia="Times New Roman" w:hAnsi="Times New Roman" w:cs="Times New Roman"/>
          <w:b/>
          <w:color w:val="000000"/>
          <w:sz w:val="30"/>
          <w:szCs w:val="20"/>
          <w:lang w:val="en-US" w:eastAsia="ru-RU"/>
        </w:rPr>
        <w:t xml:space="preserve"> }}</w:t>
      </w:r>
      <w:bookmarkEnd w:id="0"/>
      <w:r w:rsidR="00AC7741" w:rsidRPr="00AC7741">
        <w:rPr>
          <w:rFonts w:ascii="Times New Roman" w:eastAsia="Times New Roman" w:hAnsi="Times New Roman" w:cs="Times New Roman"/>
          <w:b/>
          <w:color w:val="000000"/>
          <w:sz w:val="30"/>
          <w:szCs w:val="20"/>
          <w:lang w:val="en-US" w:eastAsia="ru-RU"/>
        </w:rPr>
        <w:t xml:space="preserve">, </w:t>
      </w:r>
      <w:r w:rsidR="00AC7741" w:rsidRPr="00AC7741">
        <w:rPr>
          <w:rFonts w:ascii="Times New Roman" w:eastAsia="Times New Roman" w:hAnsi="Times New Roman" w:cs="Times New Roman"/>
          <w:b/>
          <w:color w:val="000000"/>
          <w:sz w:val="30"/>
          <w:szCs w:val="20"/>
          <w:lang w:eastAsia="ru-RU"/>
        </w:rPr>
        <w:t>дат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20"/>
          <w:lang w:eastAsia="ru-RU"/>
        </w:rPr>
        <w:t>а</w:t>
      </w:r>
      <w:r w:rsidRPr="00F61893">
        <w:rPr>
          <w:rFonts w:ascii="Times New Roman" w:eastAsia="Times New Roman" w:hAnsi="Times New Roman" w:cs="Times New Roman"/>
          <w:b/>
          <w:color w:val="000000"/>
          <w:sz w:val="3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20"/>
          <w:lang w:eastAsia="ru-RU"/>
        </w:rPr>
        <w:t>рождения</w:t>
      </w:r>
      <w:r w:rsidRPr="00F61893">
        <w:rPr>
          <w:rFonts w:ascii="Times New Roman" w:eastAsia="Times New Roman" w:hAnsi="Times New Roman" w:cs="Times New Roman"/>
          <w:b/>
          <w:color w:val="000000"/>
          <w:sz w:val="30"/>
          <w:szCs w:val="20"/>
          <w:lang w:val="en-US" w:eastAsia="ru-RU"/>
        </w:rPr>
        <w:t xml:space="preserve">: </w:t>
      </w:r>
      <w:bookmarkStart w:id="1" w:name="birth_date_full"/>
      <w:r>
        <w:rPr>
          <w:rFonts w:ascii="Times New Roman" w:eastAsia="Times New Roman" w:hAnsi="Times New Roman" w:cs="Times New Roman"/>
          <w:b/>
          <w:color w:val="000000"/>
          <w:sz w:val="30"/>
          <w:szCs w:val="20"/>
          <w:lang w:val="en-US" w:eastAsia="ru-RU"/>
        </w:rPr>
        <w:t xml:space="preserve">{{ </w:t>
      </w:r>
      <w:proofErr w:type="spellStart"/>
      <w:r w:rsidRPr="00F61893">
        <w:rPr>
          <w:rFonts w:ascii="Times New Roman" w:eastAsia="Times New Roman" w:hAnsi="Times New Roman" w:cs="Times New Roman"/>
          <w:b/>
          <w:color w:val="000000"/>
          <w:sz w:val="30"/>
          <w:szCs w:val="20"/>
          <w:lang w:val="en-US" w:eastAsia="ru-RU"/>
        </w:rPr>
        <w:t>birth_date_full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20"/>
          <w:lang w:val="en-US" w:eastAsia="ru-RU"/>
        </w:rPr>
        <w:t xml:space="preserve"> }}</w:t>
      </w:r>
      <w:bookmarkEnd w:id="1"/>
    </w:p>
    <w:p w:rsidR="00AC7741" w:rsidRPr="00AC7741" w:rsidRDefault="00AC7741" w:rsidP="00AC7741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20"/>
          <w:lang w:val="en-US" w:eastAsia="ru-RU"/>
        </w:rPr>
      </w:pPr>
    </w:p>
    <w:p w:rsidR="00AC7741" w:rsidRPr="00AC7741" w:rsidRDefault="00AC7741" w:rsidP="00AC77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20"/>
          <w:lang w:val="en-US" w:eastAsia="ru-RU"/>
        </w:rPr>
      </w:pPr>
    </w:p>
    <w:p w:rsidR="00AC7741" w:rsidRPr="00AC7741" w:rsidRDefault="00AC7741" w:rsidP="00AC7741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20"/>
          <w:lang w:val="en-US" w:eastAsia="ru-RU"/>
        </w:rPr>
      </w:pPr>
    </w:p>
    <w:p w:rsidR="00AC7741" w:rsidRPr="00AC7741" w:rsidRDefault="00AC7741" w:rsidP="00AC77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20"/>
          <w:lang w:eastAsia="ru-RU"/>
        </w:rPr>
      </w:pPr>
      <w:r w:rsidRPr="00AC7741">
        <w:rPr>
          <w:rFonts w:ascii="Times New Roman" w:eastAsia="Times New Roman" w:hAnsi="Times New Roman" w:cs="Times New Roman"/>
          <w:b/>
          <w:color w:val="000000"/>
          <w:sz w:val="30"/>
          <w:szCs w:val="20"/>
          <w:lang w:eastAsia="ru-RU"/>
        </w:rPr>
        <w:t>Колебания сахара крови</w:t>
      </w:r>
    </w:p>
    <w:p w:rsidR="00AC7741" w:rsidRPr="00AC7741" w:rsidRDefault="00AC7741" w:rsidP="00AC77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20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18"/>
        <w:gridCol w:w="4819"/>
      </w:tblGrid>
      <w:tr w:rsidR="00AC7741" w:rsidRPr="00AC7741" w:rsidTr="005F32DE">
        <w:tc>
          <w:tcPr>
            <w:tcW w:w="48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</w:pPr>
            <w:r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  <w:t>Дата, время</w:t>
            </w:r>
          </w:p>
        </w:tc>
        <w:tc>
          <w:tcPr>
            <w:tcW w:w="48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</w:pPr>
            <w:r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  <w:t>Уровень сахара крови (</w:t>
            </w:r>
            <w:proofErr w:type="spellStart"/>
            <w:r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  <w:t>ммоль</w:t>
            </w:r>
            <w:proofErr w:type="spellEnd"/>
            <w:r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  <w:t>\л)</w:t>
            </w:r>
          </w:p>
        </w:tc>
      </w:tr>
      <w:tr w:rsidR="00AC7741" w:rsidRPr="00AC7741" w:rsidTr="005F32DE">
        <w:tc>
          <w:tcPr>
            <w:tcW w:w="4818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</w:pPr>
          </w:p>
          <w:p w:rsidR="00AC7741" w:rsidRPr="00AC7741" w:rsidRDefault="00F61893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bookmarkStart w:id="2" w:name="diabet_date1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{{ diabet_date1 }}</w:t>
            </w:r>
            <w:bookmarkEnd w:id="2"/>
            <w:r w:rsidR="00AC7741"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15.00</w:t>
            </w:r>
          </w:p>
          <w:p w:rsidR="00AC7741" w:rsidRPr="00AC7741" w:rsidRDefault="00F61893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bookmarkStart w:id="3" w:name="diabet_date2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{{ diabet_date2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}}</w:t>
            </w:r>
            <w:bookmarkEnd w:id="3"/>
            <w:r w:rsidR="00AC7741"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17.00</w:t>
            </w:r>
          </w:p>
          <w:p w:rsidR="00AC7741" w:rsidRPr="00AC7741" w:rsidRDefault="00F61893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bookmarkStart w:id="4" w:name="diabet_date3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{{ diabet_date3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}}</w:t>
            </w:r>
            <w:bookmarkEnd w:id="4"/>
            <w:r w:rsidR="00AC7741"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19.00</w:t>
            </w:r>
          </w:p>
          <w:p w:rsidR="00AC7741" w:rsidRPr="00AC7741" w:rsidRDefault="00F61893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bookmarkStart w:id="5" w:name="diabet_date4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{{ diabet_date4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}}</w:t>
            </w:r>
            <w:bookmarkEnd w:id="5"/>
            <w:r w:rsidR="00AC7741"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21.00</w:t>
            </w:r>
          </w:p>
          <w:p w:rsidR="00AC7741" w:rsidRPr="00AC7741" w:rsidRDefault="00F61893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bookmarkStart w:id="6" w:name="diabet_date5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{{ diabet_date5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}}</w:t>
            </w:r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</w:t>
            </w:r>
            <w:r w:rsidR="00AC7741"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15.00</w:t>
            </w:r>
          </w:p>
          <w:p w:rsidR="00AC7741" w:rsidRPr="00AC7741" w:rsidRDefault="00F61893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bookmarkStart w:id="7" w:name="diabet_date6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{{ diabet_date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}}</w:t>
            </w:r>
            <w:bookmarkEnd w:id="7"/>
            <w:r w:rsidR="00AC7741"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20.00</w:t>
            </w:r>
          </w:p>
          <w:p w:rsidR="00AC7741" w:rsidRPr="00AC7741" w:rsidRDefault="00F61893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bookmarkStart w:id="8" w:name="diabet_date7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{{ diabet_date7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}}</w:t>
            </w:r>
            <w:bookmarkEnd w:id="8"/>
            <w:r w:rsidR="00AC7741"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07.00</w:t>
            </w:r>
          </w:p>
          <w:p w:rsidR="00AC7741" w:rsidRPr="00AC7741" w:rsidRDefault="00F61893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bookmarkStart w:id="9" w:name="diabet_date8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{{ diabet_date8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}}</w:t>
            </w:r>
            <w:bookmarkEnd w:id="9"/>
            <w:r w:rsidR="00AC7741"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15.00</w:t>
            </w:r>
          </w:p>
          <w:p w:rsidR="00AC7741" w:rsidRPr="00AC7741" w:rsidRDefault="00F61893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bookmarkStart w:id="10" w:name="diabet_date9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{{ diabet_date9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}}</w:t>
            </w:r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</w:t>
            </w:r>
            <w:r w:rsidR="00AC7741"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20.00</w:t>
            </w:r>
          </w:p>
          <w:p w:rsidR="00AC7741" w:rsidRPr="00AC7741" w:rsidRDefault="00F61893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bookmarkStart w:id="11" w:name="diabet_date10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{{ diabet_date1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}}</w:t>
            </w:r>
            <w:bookmarkEnd w:id="11"/>
            <w:r w:rsidR="00AC7741"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07.00</w:t>
            </w:r>
          </w:p>
          <w:p w:rsidR="00AC7741" w:rsidRPr="00AC7741" w:rsidRDefault="00F61893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bookmarkStart w:id="12" w:name="diabet_date11"/>
            <w:bookmarkStart w:id="13" w:name="_GoBack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{{ diabet_date1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}}</w:t>
            </w:r>
            <w:bookmarkEnd w:id="12"/>
            <w:bookmarkEnd w:id="13"/>
            <w:r w:rsidR="00AC7741"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  <w:t xml:space="preserve"> 15.00</w:t>
            </w:r>
          </w:p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</w:pPr>
          </w:p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</w:pPr>
          </w:p>
        </w:tc>
        <w:tc>
          <w:tcPr>
            <w:tcW w:w="4819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val="en-US" w:eastAsia="ru-RU"/>
              </w:rPr>
            </w:pPr>
          </w:p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  <w:t>8,3</w:t>
            </w:r>
          </w:p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  <w:t>8,6</w:t>
            </w:r>
          </w:p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  <w:t>8,2</w:t>
            </w:r>
          </w:p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  <w:t>8,6</w:t>
            </w:r>
          </w:p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  <w:t>8,1</w:t>
            </w:r>
          </w:p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  <w:t>8,2</w:t>
            </w:r>
          </w:p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  <w:t>4,0</w:t>
            </w:r>
          </w:p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</w:pPr>
            <w:r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  <w:t>7,6</w:t>
            </w:r>
          </w:p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  <w:t>7,6</w:t>
            </w:r>
          </w:p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  <w:t>4,2</w:t>
            </w:r>
          </w:p>
          <w:p w:rsidR="00AC7741" w:rsidRPr="00AC7741" w:rsidRDefault="00AC7741" w:rsidP="00AC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AC7741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  <w:lang w:eastAsia="ru-RU"/>
              </w:rPr>
              <w:t>7,2</w:t>
            </w:r>
          </w:p>
        </w:tc>
      </w:tr>
    </w:tbl>
    <w:p w:rsidR="00B80DC5" w:rsidRPr="00AC7741" w:rsidRDefault="00B80DC5" w:rsidP="00AC7741">
      <w:pPr>
        <w:rPr>
          <w:lang w:val="en-US"/>
        </w:rPr>
      </w:pPr>
    </w:p>
    <w:sectPr w:rsidR="00B80DC5" w:rsidRPr="00AC7741" w:rsidSect="00585A8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B3"/>
    <w:rsid w:val="00164DD5"/>
    <w:rsid w:val="001A5B51"/>
    <w:rsid w:val="001B7A4A"/>
    <w:rsid w:val="002117DE"/>
    <w:rsid w:val="003B1C50"/>
    <w:rsid w:val="003D0FF5"/>
    <w:rsid w:val="00415D6B"/>
    <w:rsid w:val="00482F26"/>
    <w:rsid w:val="00561542"/>
    <w:rsid w:val="00585A80"/>
    <w:rsid w:val="006135FB"/>
    <w:rsid w:val="007E1343"/>
    <w:rsid w:val="008E4A9E"/>
    <w:rsid w:val="008F67D6"/>
    <w:rsid w:val="00AC7741"/>
    <w:rsid w:val="00AD4358"/>
    <w:rsid w:val="00B80DC5"/>
    <w:rsid w:val="00D13691"/>
    <w:rsid w:val="00DE62AB"/>
    <w:rsid w:val="00E222B3"/>
    <w:rsid w:val="00F15D92"/>
    <w:rsid w:val="00F61893"/>
    <w:rsid w:val="00F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WPF_NET6\MedKarta\Projects\MedKarta.Word\WpfWord\bin\Debug\net7.0-windows\TemplatesWord\epicrisi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epicrisis.dotx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5</cp:revision>
  <dcterms:created xsi:type="dcterms:W3CDTF">2023-04-12T11:37:00Z</dcterms:created>
  <dcterms:modified xsi:type="dcterms:W3CDTF">2023-04-12T12:48:00Z</dcterms:modified>
</cp:coreProperties>
</file>